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70D8A13" w:rsidR="00547F36" w:rsidRPr="001E6010" w:rsidRDefault="008A68BC">
            <w:pPr>
              <w:pStyle w:val="Informazionisullostudente"/>
            </w:pPr>
            <w:r>
              <w:t>Gian Mario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909B2BE" w:rsidR="00547F36" w:rsidRPr="001E6010" w:rsidRDefault="008A68BC">
            <w:pPr>
              <w:pStyle w:val="Informazionisullostudente"/>
            </w:pPr>
            <w:r>
              <w:t>Falchi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81AFE7D" w:rsidR="00547F36" w:rsidRPr="001E6010" w:rsidRDefault="008A68BC">
            <w:pPr>
              <w:pStyle w:val="Informazionisullostudente"/>
            </w:pPr>
            <w:r>
              <w:t>17/09/2021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4EA1D7A7" w:rsidR="00225A62" w:rsidRDefault="003A4A56" w:rsidP="006234C7">
      <w:pPr>
        <w:pStyle w:val="Paragrafoelenco"/>
        <w:numPr>
          <w:ilvl w:val="0"/>
          <w:numId w:val="19"/>
        </w:numPr>
      </w:pPr>
      <w:r>
        <w:t>Descrivere le modalità per ritornare più valori da un metodo in C#</w:t>
      </w:r>
    </w:p>
    <w:p w14:paraId="31DAFE21" w14:textId="1852A215" w:rsidR="008A68BC" w:rsidRDefault="008A68BC" w:rsidP="008A68BC">
      <w:pPr>
        <w:pStyle w:val="Paragrafoelenco"/>
        <w:ind w:left="1080"/>
      </w:pPr>
      <w:r>
        <w:t>I modi per restituire valori sono:</w:t>
      </w:r>
    </w:p>
    <w:p w14:paraId="3520BD98" w14:textId="30FCA934" w:rsidR="008A68BC" w:rsidRDefault="008A68BC" w:rsidP="008A68BC">
      <w:pPr>
        <w:pStyle w:val="Paragrafoelenco"/>
        <w:numPr>
          <w:ilvl w:val="0"/>
          <w:numId w:val="26"/>
        </w:numPr>
      </w:pPr>
      <w:r>
        <w:t>restituire un dato strutturato tramite return (array, lista, struct, tupla)</w:t>
      </w:r>
    </w:p>
    <w:p w14:paraId="10DACE20" w14:textId="37D4240F" w:rsidR="008A68BC" w:rsidRDefault="008A68BC" w:rsidP="008A68BC">
      <w:pPr>
        <w:pStyle w:val="Paragrafoelenco"/>
        <w:numPr>
          <w:ilvl w:val="0"/>
          <w:numId w:val="26"/>
        </w:numPr>
      </w:pPr>
      <w:r>
        <w:t>restituire valori tramite out</w:t>
      </w:r>
    </w:p>
    <w:p w14:paraId="2368FFEE" w14:textId="4430A75C" w:rsidR="008A68BC" w:rsidRDefault="008A68BC" w:rsidP="008A68BC">
      <w:pPr>
        <w:pStyle w:val="Paragrafoelenco"/>
        <w:numPr>
          <w:ilvl w:val="0"/>
          <w:numId w:val="26"/>
        </w:numPr>
      </w:pPr>
      <w:r>
        <w:t>combinazione delle 2 precedenti</w:t>
      </w:r>
    </w:p>
    <w:p w14:paraId="319264D3" w14:textId="74A365D9" w:rsidR="008A68BC" w:rsidRPr="00275572" w:rsidRDefault="008A68BC" w:rsidP="00F24FAE">
      <w:pPr>
        <w:autoSpaceDE w:val="0"/>
        <w:autoSpaceDN w:val="0"/>
        <w:adjustRightInd w:val="0"/>
        <w:spacing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F28FD">
        <w:rPr>
          <w:lang w:val="it-IT"/>
        </w:rPr>
        <w:t xml:space="preserve">Es. </w:t>
      </w:r>
      <w:r w:rsidR="00F24FAE" w:rsidRPr="00DF28FD">
        <w:rPr>
          <w:lang w:val="it-IT"/>
        </w:rPr>
        <w:tab/>
      </w:r>
      <w:r w:rsidRPr="00275572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static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 w:rsidRPr="00275572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int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[] </w:t>
      </w:r>
      <w:r w:rsid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P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rova()</w:t>
      </w:r>
      <w:r w:rsidR="00275572"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//restituisco un vettore di </w:t>
      </w:r>
      <w:r w:rsid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int</w:t>
      </w:r>
    </w:p>
    <w:p w14:paraId="5832ADFF" w14:textId="42A55C4E" w:rsidR="008A68BC" w:rsidRPr="00275572" w:rsidRDefault="008A68BC" w:rsidP="008A68BC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</w:t>
      </w:r>
      <w:r w:rsidR="00F24FAE"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</w:p>
    <w:p w14:paraId="2B49E415" w14:textId="24660C15" w:rsidR="008A68BC" w:rsidRPr="00DF28FD" w:rsidRDefault="008A68BC" w:rsidP="008A68BC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 w:rsidR="00F24FAE"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="00F24FAE"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int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[] a = { 1, 2, 3, 4 };</w:t>
      </w:r>
    </w:p>
    <w:p w14:paraId="4CBFC84E" w14:textId="2B2EE586" w:rsidR="008A68BC" w:rsidRPr="00DF28FD" w:rsidRDefault="008A68BC" w:rsidP="008A68BC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 w:rsidR="00F24FAE"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="00F24FAE"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return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a;</w:t>
      </w:r>
    </w:p>
    <w:p w14:paraId="19915B60" w14:textId="6C7E57FE" w:rsidR="008A68BC" w:rsidRPr="00DF28FD" w:rsidRDefault="008A68BC" w:rsidP="008A68BC">
      <w:pPr>
        <w:ind w:left="1080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 w:rsidR="00F24FAE"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}</w:t>
      </w:r>
    </w:p>
    <w:p w14:paraId="5B7A1C6B" w14:textId="639C7ECF" w:rsidR="00F24FAE" w:rsidRPr="00275572" w:rsidRDefault="00F24FAE" w:rsidP="00F24F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F28FD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 xml:space="preserve">   </w:t>
      </w:r>
      <w:r w:rsidRPr="00DF28FD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static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List&lt;</w:t>
      </w:r>
      <w:r w:rsidRPr="00275572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int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&gt; </w:t>
      </w:r>
      <w:r w:rsid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P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rova</w:t>
      </w:r>
      <w:r w:rsid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2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()</w:t>
      </w:r>
      <w:r w:rsidR="00275572"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//uguale ma</w:t>
      </w:r>
      <w:r w:rsid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con le liste</w:t>
      </w:r>
    </w:p>
    <w:p w14:paraId="76A1160D" w14:textId="534BB6BF" w:rsidR="00F24FAE" w:rsidRPr="00275572" w:rsidRDefault="00F24FAE" w:rsidP="00F24F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  <w:t>{</w:t>
      </w:r>
    </w:p>
    <w:p w14:paraId="1CD7E11E" w14:textId="393C831A" w:rsidR="00F24FAE" w:rsidRDefault="00F24FAE" w:rsidP="00F24F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&gt; a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&gt; { 5, 6, 8, 7 };</w:t>
      </w:r>
    </w:p>
    <w:p w14:paraId="20E4010F" w14:textId="45F20981" w:rsidR="00F24FAE" w:rsidRPr="00DF28FD" w:rsidRDefault="00F24FAE" w:rsidP="00F24F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 w:rsidRPr="00DF28FD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return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a;</w:t>
      </w:r>
    </w:p>
    <w:p w14:paraId="38301F8A" w14:textId="690AEEF0" w:rsidR="00F24FAE" w:rsidRPr="00DF28FD" w:rsidRDefault="00F24FAE" w:rsidP="00F24FAE">
      <w:pPr>
        <w:ind w:left="1080" w:firstLine="360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}</w:t>
      </w:r>
    </w:p>
    <w:p w14:paraId="14CA751D" w14:textId="77777777" w:rsidR="003C32AE" w:rsidRDefault="00275572" w:rsidP="003C32AE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275572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static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Prova</w:t>
      </w:r>
      <w:r w:rsid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Ogg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 w:rsid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P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rova</w:t>
      </w:r>
      <w:r w:rsid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3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()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//restituisco un tipo di dato </w:t>
      </w:r>
    </w:p>
    <w:p w14:paraId="22AA59B6" w14:textId="4E32FAC0" w:rsidR="00275572" w:rsidRPr="00275572" w:rsidRDefault="003C32AE" w:rsidP="003C32AE">
      <w:pPr>
        <w:autoSpaceDE w:val="0"/>
        <w:autoSpaceDN w:val="0"/>
        <w:adjustRightInd w:val="0"/>
        <w:spacing w:line="240" w:lineRule="auto"/>
        <w:ind w:left="3600" w:firstLine="720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//</w:t>
      </w:r>
      <w:r w:rsid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strutt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u</w:t>
      </w:r>
      <w:r w:rsid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rato</w:t>
      </w:r>
    </w:p>
    <w:p w14:paraId="7C4068AA" w14:textId="58195952" w:rsidR="00275572" w:rsidRPr="00275572" w:rsidRDefault="00275572" w:rsidP="0027557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  <w:t xml:space="preserve">//(struct o oggetto) </w:t>
      </w:r>
    </w:p>
    <w:p w14:paraId="4DFC41E2" w14:textId="73B31B0C" w:rsidR="00275572" w:rsidRPr="00275572" w:rsidRDefault="00275572" w:rsidP="0027557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Prova a=</w:t>
      </w:r>
      <w:r w:rsidRPr="00275572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new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();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  <w:t>//restituisco i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valori tramite i campi</w:t>
      </w:r>
    </w:p>
    <w:p w14:paraId="61786C51" w14:textId="19E6CC47" w:rsidR="00275572" w:rsidRDefault="00275572" w:rsidP="0027557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a.p1 = 11;</w:t>
      </w:r>
    </w:p>
    <w:p w14:paraId="63E04ADF" w14:textId="5CC5FC44" w:rsidR="00275572" w:rsidRDefault="00275572" w:rsidP="0027557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a.p2 = 12;</w:t>
      </w:r>
    </w:p>
    <w:p w14:paraId="2EA538FC" w14:textId="65D414A6" w:rsidR="00275572" w:rsidRDefault="00275572" w:rsidP="0027557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a.p3 = 13;</w:t>
      </w:r>
    </w:p>
    <w:p w14:paraId="1387EB93" w14:textId="043A5CA7" w:rsidR="00275572" w:rsidRDefault="00275572" w:rsidP="0027557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637D6D03" w14:textId="0FEE9B85" w:rsidR="00275572" w:rsidRDefault="00275572" w:rsidP="00275572">
      <w:pPr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078EDD75" w14:textId="24446FD2" w:rsidR="00275572" w:rsidRDefault="00275572" w:rsidP="00275572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val1,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val2) Prova</w:t>
      </w:r>
      <w:r w:rsidR="003C32AE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4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()</w:t>
      </w:r>
    </w:p>
    <w:p w14:paraId="0ED28894" w14:textId="5A48F59B" w:rsidR="00275572" w:rsidRPr="00275572" w:rsidRDefault="00275572" w:rsidP="0027557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  <w:t>//tramite la sintassi d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elle tuple</w:t>
      </w:r>
    </w:p>
    <w:p w14:paraId="3DCE5CA6" w14:textId="79A01B03" w:rsidR="00275572" w:rsidRPr="00275572" w:rsidRDefault="00275572" w:rsidP="0027557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275572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return</w:t>
      </w:r>
      <w:r w:rsidRPr="00275572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(21, 22);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  <w:t>//posso restituire più valori assieme</w:t>
      </w:r>
    </w:p>
    <w:p w14:paraId="4FD0F6C9" w14:textId="70829CBC" w:rsidR="00275572" w:rsidRPr="00DF28FD" w:rsidRDefault="00275572" w:rsidP="00275572">
      <w:pPr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790DC69C" w14:textId="77777777" w:rsidR="003C32AE" w:rsidRDefault="003C32AE" w:rsidP="003C32AE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Prova4 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doppio,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triplo)</w:t>
      </w:r>
    </w:p>
    <w:p w14:paraId="20894D01" w14:textId="6F777E12" w:rsidR="003C32AE" w:rsidRPr="00DF28FD" w:rsidRDefault="003C32AE" w:rsidP="003C32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</w:p>
    <w:p w14:paraId="4E5BDC6E" w14:textId="70B71E4F" w:rsidR="003C32AE" w:rsidRPr="003C32AE" w:rsidRDefault="003C32AE" w:rsidP="003C32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doppio = 2 * a; //r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estituisco valori tramite out</w:t>
      </w:r>
    </w:p>
    <w:p w14:paraId="35244339" w14:textId="61CD9666" w:rsidR="003C32AE" w:rsidRPr="003C32AE" w:rsidRDefault="003C32AE" w:rsidP="003C32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  <w:t>triplo = 3 * a;</w:t>
      </w:r>
    </w:p>
    <w:p w14:paraId="5DC3C325" w14:textId="3C12B363" w:rsidR="003C32AE" w:rsidRDefault="003C32AE" w:rsidP="003C32AE">
      <w:pPr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}</w:t>
      </w:r>
    </w:p>
    <w:p w14:paraId="3478AC04" w14:textId="3EA9B890" w:rsidR="003C32AE" w:rsidRDefault="003C32AE" w:rsidP="003C32AE">
      <w:pPr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Ovviamente posso combinare return e out, per esempio</w:t>
      </w:r>
    </w:p>
    <w:p w14:paraId="2EBB9175" w14:textId="77777777" w:rsidR="003C32AE" w:rsidRDefault="003C32AE" w:rsidP="003C32AE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Prova4 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doppio,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triplo)</w:t>
      </w:r>
    </w:p>
    <w:p w14:paraId="6CC7F185" w14:textId="14B6C03C" w:rsidR="003C32AE" w:rsidRPr="003C32AE" w:rsidRDefault="003C32AE" w:rsidP="003C32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</w:p>
    <w:p w14:paraId="4D89681D" w14:textId="17FA2D6F" w:rsidR="003C32AE" w:rsidRPr="003C32AE" w:rsidRDefault="003C32AE" w:rsidP="003C32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doppio = 2 * a;</w:t>
      </w:r>
    </w:p>
    <w:p w14:paraId="2B6BF07C" w14:textId="6B4B26CB" w:rsidR="003C32AE" w:rsidRPr="003C32AE" w:rsidRDefault="003C32AE" w:rsidP="003C32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triplo = 3 * a;</w:t>
      </w:r>
    </w:p>
    <w:p w14:paraId="66F5979E" w14:textId="7E8BF529" w:rsidR="003C32AE" w:rsidRPr="003C32AE" w:rsidRDefault="003C32AE" w:rsidP="003C32A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3C32AE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return</w:t>
      </w: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 w:rsidRPr="003C32AE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false</w:t>
      </w:r>
      <w:r w:rsidRPr="003C32AE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101A4E19" w14:textId="102710A8" w:rsidR="003C32AE" w:rsidRDefault="003C32AE" w:rsidP="003C32AE">
      <w:pPr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45B6AB0A" w14:textId="3E51329A" w:rsidR="00DE6320" w:rsidRPr="00DE6320" w:rsidRDefault="00DE6320" w:rsidP="003C32AE">
      <w:pPr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E6320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Sintassi simile ha il m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etodo TryParse.</w:t>
      </w:r>
    </w:p>
    <w:p w14:paraId="210CC2DA" w14:textId="64915E64" w:rsidR="003C32AE" w:rsidRDefault="003C32AE">
      <w:pPr>
        <w:spacing w:line="240" w:lineRule="auto"/>
        <w:rPr>
          <w:lang w:val="it-IT"/>
        </w:rPr>
      </w:pPr>
      <w:r>
        <w:rPr>
          <w:lang w:val="it-IT"/>
        </w:rPr>
        <w:br w:type="page"/>
      </w:r>
    </w:p>
    <w:p w14:paraId="37DF21A2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061A0EA2" w:rsidR="006234C7" w:rsidRDefault="00D96C9C" w:rsidP="006234C7">
      <w:pPr>
        <w:pStyle w:val="Paragrafoelenco"/>
        <w:numPr>
          <w:ilvl w:val="0"/>
          <w:numId w:val="19"/>
        </w:numPr>
      </w:pPr>
      <w:r>
        <w:t>Descrivere le due tipologie di casting tra tipi in C#</w:t>
      </w:r>
    </w:p>
    <w:p w14:paraId="30B01AF8" w14:textId="5CD83D95" w:rsidR="003C32AE" w:rsidRDefault="00890FAC" w:rsidP="003C32AE">
      <w:pPr>
        <w:pStyle w:val="Paragrafoelenco"/>
        <w:ind w:left="1080"/>
      </w:pPr>
      <w:r>
        <w:t>Il casting implicito da un tipo A a un tipo B non ha bisogno di sintassi</w:t>
      </w:r>
    </w:p>
    <w:p w14:paraId="6EBF6FEB" w14:textId="591489A3" w:rsidR="00890FAC" w:rsidRDefault="00890FAC" w:rsidP="003C32AE">
      <w:pPr>
        <w:pStyle w:val="Paragrafoelenco"/>
        <w:ind w:left="1080"/>
        <w:rPr>
          <w:lang w:val="en-US"/>
        </w:rPr>
      </w:pPr>
      <w:r w:rsidRPr="00890FAC">
        <w:rPr>
          <w:lang w:val="en-US"/>
        </w:rPr>
        <w:t>Es da int a do</w:t>
      </w:r>
      <w:r>
        <w:rPr>
          <w:lang w:val="en-US"/>
        </w:rPr>
        <w:t>uble</w:t>
      </w:r>
    </w:p>
    <w:p w14:paraId="03F121B6" w14:textId="45717F30" w:rsidR="00890FAC" w:rsidRDefault="00890FAC" w:rsidP="003C32AE">
      <w:pPr>
        <w:pStyle w:val="Paragrafoelenco"/>
        <w:ind w:left="1080"/>
      </w:pPr>
      <w:r w:rsidRPr="00890FAC">
        <w:t>Però se I due t</w:t>
      </w:r>
      <w:r>
        <w:t>ipi non sono perfettamente compatibili potrei avere perdita di dati, come nel caso da double a int</w:t>
      </w:r>
    </w:p>
    <w:p w14:paraId="47D7CBA6" w14:textId="2E291B3F" w:rsidR="00890FAC" w:rsidRDefault="00890FAC" w:rsidP="003C32AE">
      <w:pPr>
        <w:pStyle w:val="Paragrafoelenco"/>
        <w:ind w:left="1080"/>
      </w:pPr>
      <w:r>
        <w:t>Il casting esplicito risolve quest’ultimo problema, e può essere già definito nelle librerie (come il casting tra i tipi base) oppure possiamo definirlo noi per tipi creati da noi</w:t>
      </w:r>
    </w:p>
    <w:p w14:paraId="20525E7A" w14:textId="77777777" w:rsidR="00B030C7" w:rsidRDefault="00B030C7" w:rsidP="00B030C7">
      <w:pPr>
        <w:autoSpaceDE w:val="0"/>
        <w:autoSpaceDN w:val="0"/>
        <w:adjustRightInd w:val="0"/>
        <w:spacing w:line="240" w:lineRule="auto"/>
        <w:ind w:left="360"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implicit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ComplexNumber(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a)</w:t>
      </w:r>
    </w:p>
    <w:p w14:paraId="4CD512A0" w14:textId="6681E59B" w:rsidR="00B030C7" w:rsidRDefault="00B030C7" w:rsidP="00B030C7">
      <w:pPr>
        <w:autoSpaceDE w:val="0"/>
        <w:autoSpaceDN w:val="0"/>
        <w:adjustRightInd w:val="0"/>
        <w:spacing w:line="240" w:lineRule="auto"/>
        <w:ind w:left="360"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{</w:t>
      </w:r>
    </w:p>
    <w:p w14:paraId="253858CC" w14:textId="5EE229E0" w:rsidR="00B030C7" w:rsidRDefault="00B030C7" w:rsidP="00B030C7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ComplexNumber b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(a, 0);</w:t>
      </w:r>
    </w:p>
    <w:p w14:paraId="16EDD829" w14:textId="77777777" w:rsidR="00B030C7" w:rsidRDefault="00B030C7" w:rsidP="00B030C7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b</w:t>
      </w:r>
    </w:p>
    <w:p w14:paraId="61C4245A" w14:textId="77E3F88D" w:rsidR="00B030C7" w:rsidRDefault="00B030C7" w:rsidP="00B030C7">
      <w:pPr>
        <w:autoSpaceDE w:val="0"/>
        <w:autoSpaceDN w:val="0"/>
        <w:adjustRightInd w:val="0"/>
        <w:spacing w:line="240" w:lineRule="auto"/>
        <w:ind w:left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B36B6F" w14:textId="7FC32D82" w:rsidR="00B030C7" w:rsidRDefault="00B030C7" w:rsidP="00B030C7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explicit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(ComplexNumber a)</w:t>
      </w:r>
    </w:p>
    <w:p w14:paraId="4A2D59E4" w14:textId="7DB5D0D4" w:rsidR="00B030C7" w:rsidRPr="00DF28FD" w:rsidRDefault="00B030C7" w:rsidP="00B030C7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</w:p>
    <w:p w14:paraId="48DE4E21" w14:textId="3E4E926F" w:rsidR="00B030C7" w:rsidRPr="00DF28FD" w:rsidRDefault="00B030C7" w:rsidP="00B030C7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return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a.Modulo;</w:t>
      </w:r>
    </w:p>
    <w:p w14:paraId="7A070C4F" w14:textId="0750ABB8" w:rsidR="00B030C7" w:rsidRPr="00DF28FD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 w:rsidRPr="00DF28FD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14:paraId="3CD857E8" w14:textId="17C2E1B0" w:rsidR="00B030C7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  <w:r w:rsidRPr="00B030C7">
        <w:rPr>
          <w:rFonts w:ascii="Consolas" w:eastAsia="SimSun" w:hAnsi="Consolas" w:cs="Consolas"/>
          <w:color w:val="000000"/>
          <w:sz w:val="19"/>
          <w:szCs w:val="19"/>
        </w:rPr>
        <w:t>Il casting implicito può e</w:t>
      </w:r>
      <w:r>
        <w:rPr>
          <w:rFonts w:ascii="Consolas" w:eastAsia="SimSun" w:hAnsi="Consolas" w:cs="Consolas"/>
          <w:color w:val="000000"/>
          <w:sz w:val="19"/>
          <w:szCs w:val="19"/>
        </w:rPr>
        <w:t>ssere effettuato senza sintassi, quindi</w:t>
      </w:r>
    </w:p>
    <w:p w14:paraId="2A58E851" w14:textId="77777777" w:rsidR="00B030C7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</w:p>
    <w:p w14:paraId="4BBB2512" w14:textId="45A78381" w:rsidR="00B030C7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double a = 4.3;</w:t>
      </w:r>
    </w:p>
    <w:p w14:paraId="466CB777" w14:textId="0D6FE878" w:rsidR="00B030C7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ComplexNumber b= new();</w:t>
      </w:r>
    </w:p>
    <w:p w14:paraId="1935EB15" w14:textId="2FD53AED" w:rsidR="00B030C7" w:rsidRPr="00DF28FD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</w:rPr>
        <w:t xml:space="preserve">b=a; </w:t>
      </w:r>
    </w:p>
    <w:p w14:paraId="22426539" w14:textId="77777777" w:rsidR="00B030C7" w:rsidRPr="00DF28FD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</w:p>
    <w:p w14:paraId="603987D7" w14:textId="68320E5A" w:rsidR="00B030C7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  <w:r w:rsidRPr="00B030C7">
        <w:rPr>
          <w:rFonts w:ascii="Consolas" w:eastAsia="SimSun" w:hAnsi="Consolas" w:cs="Consolas"/>
          <w:color w:val="000000"/>
          <w:sz w:val="19"/>
          <w:szCs w:val="19"/>
        </w:rPr>
        <w:t>Il casting esplicito ha l</w:t>
      </w:r>
      <w:r>
        <w:rPr>
          <w:rFonts w:ascii="Consolas" w:eastAsia="SimSun" w:hAnsi="Consolas" w:cs="Consolas"/>
          <w:color w:val="000000"/>
          <w:sz w:val="19"/>
          <w:szCs w:val="19"/>
        </w:rPr>
        <w:t>a sintassi seguente</w:t>
      </w:r>
    </w:p>
    <w:p w14:paraId="635D79F2" w14:textId="77777777" w:rsidR="00B030C7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</w:p>
    <w:p w14:paraId="6F1A04E6" w14:textId="1A24A4C1" w:rsidR="00B030C7" w:rsidRPr="00B030C7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030C7">
        <w:rPr>
          <w:rFonts w:ascii="Consolas" w:eastAsia="SimSun" w:hAnsi="Consolas" w:cs="Consolas"/>
          <w:color w:val="000000"/>
          <w:sz w:val="19"/>
          <w:szCs w:val="19"/>
          <w:lang w:val="en-US"/>
        </w:rPr>
        <w:t>ComplexNumber a = new (10, -7);</w:t>
      </w:r>
    </w:p>
    <w:p w14:paraId="0AD14653" w14:textId="26069BF1" w:rsidR="00B030C7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030C7">
        <w:rPr>
          <w:rFonts w:ascii="Consolas" w:eastAsia="SimSun" w:hAnsi="Consolas" w:cs="Consolas"/>
          <w:color w:val="000000"/>
          <w:sz w:val="19"/>
          <w:szCs w:val="19"/>
          <w:lang w:val="en-US"/>
        </w:rPr>
        <w:t>double b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= (double)a;</w:t>
      </w:r>
    </w:p>
    <w:p w14:paraId="15C2F3DF" w14:textId="77777777" w:rsidR="00B030C7" w:rsidRDefault="00B030C7" w:rsidP="00B030C7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FEBD26D" w14:textId="35F1C943" w:rsidR="00B030C7" w:rsidRPr="00B030C7" w:rsidRDefault="00B030C7" w:rsidP="00B030C7">
      <w:pPr>
        <w:pStyle w:val="Paragrafoelenco"/>
        <w:ind w:left="1080"/>
      </w:pPr>
      <w:r w:rsidRPr="00B030C7">
        <w:rPr>
          <w:rFonts w:ascii="Consolas" w:eastAsia="SimSun" w:hAnsi="Consolas" w:cs="Consolas"/>
          <w:color w:val="000000"/>
          <w:sz w:val="19"/>
          <w:szCs w:val="19"/>
        </w:rPr>
        <w:t>Entrambi verranno convertiti secondo l</w:t>
      </w:r>
      <w:r>
        <w:rPr>
          <w:rFonts w:ascii="Consolas" w:eastAsia="SimSun" w:hAnsi="Consolas" w:cs="Consolas"/>
          <w:color w:val="000000"/>
          <w:sz w:val="19"/>
          <w:szCs w:val="19"/>
        </w:rPr>
        <w:t>a logica che abbiamo scelto noi</w:t>
      </w:r>
    </w:p>
    <w:p w14:paraId="709CACF5" w14:textId="38879BD1" w:rsidR="00890FAC" w:rsidRPr="00B030C7" w:rsidRDefault="00890FAC" w:rsidP="003C32AE">
      <w:pPr>
        <w:pStyle w:val="Paragrafoelenco"/>
        <w:ind w:left="1080"/>
      </w:pPr>
    </w:p>
    <w:p w14:paraId="59AFA165" w14:textId="77777777" w:rsidR="006234C7" w:rsidRPr="00B030C7" w:rsidRDefault="006234C7" w:rsidP="006234C7">
      <w:pPr>
        <w:ind w:left="360"/>
        <w:rPr>
          <w:lang w:val="it-IT"/>
        </w:rPr>
      </w:pPr>
    </w:p>
    <w:p w14:paraId="33DA965A" w14:textId="66993A40" w:rsidR="006234C7" w:rsidRDefault="003A4A56" w:rsidP="006234C7">
      <w:pPr>
        <w:pStyle w:val="Paragrafoelenco"/>
        <w:numPr>
          <w:ilvl w:val="0"/>
          <w:numId w:val="19"/>
        </w:numPr>
      </w:pPr>
      <w:r>
        <w:t>Quali sono gli utilizzi della keywor</w:t>
      </w:r>
      <w:r w:rsidR="006C1ECE">
        <w:t>d</w:t>
      </w:r>
      <w:r>
        <w:t xml:space="preserve"> </w:t>
      </w:r>
      <w:r w:rsidRPr="003A4A56">
        <w:rPr>
          <w:rFonts w:ascii="Consolas" w:hAnsi="Consolas"/>
        </w:rPr>
        <w:t>static</w:t>
      </w:r>
      <w:r>
        <w:t>?</w:t>
      </w:r>
    </w:p>
    <w:p w14:paraId="1F5C90F4" w14:textId="5E3FA6F0" w:rsidR="00B030C7" w:rsidRDefault="00B030C7" w:rsidP="00B030C7">
      <w:pPr>
        <w:pStyle w:val="Paragrafoelenco"/>
        <w:ind w:left="1080"/>
      </w:pPr>
      <w:r>
        <w:t>La paro</w:t>
      </w:r>
      <w:r w:rsidR="00E0710D">
        <w:t xml:space="preserve">la chiave static serve per dichiarare un membro statico di una classe. </w:t>
      </w:r>
    </w:p>
    <w:p w14:paraId="112157EA" w14:textId="71B31A11" w:rsidR="00E0710D" w:rsidRDefault="00E0710D" w:rsidP="00E0710D">
      <w:pPr>
        <w:pStyle w:val="Paragrafoelenco"/>
        <w:ind w:left="1080"/>
      </w:pPr>
      <w:r>
        <w:t>Un’istanza di una classe contiene la “copia”  di tutti i membri  della classe che non sono statici, mentre dei membri statici ne esiste solo una copia.</w:t>
      </w:r>
    </w:p>
    <w:p w14:paraId="7EFBEC3E" w14:textId="06BC0275" w:rsidR="00E0710D" w:rsidRDefault="00E0710D" w:rsidP="00E0710D">
      <w:pPr>
        <w:pStyle w:val="Paragrafoelenco"/>
        <w:ind w:left="1080"/>
      </w:pPr>
      <w:r>
        <w:t>I membri non statici possono essere usati tramite la sintassi Istanza.Membro</w:t>
      </w:r>
    </w:p>
    <w:p w14:paraId="75B6F291" w14:textId="33CCC6FD" w:rsidR="00E0710D" w:rsidRDefault="00E0710D" w:rsidP="00E0710D">
      <w:pPr>
        <w:pStyle w:val="Paragrafoelenco"/>
        <w:ind w:left="1080"/>
      </w:pPr>
      <w:r>
        <w:t>Mentre i membri non statici tramite la sintassi Tipo.Membro</w:t>
      </w:r>
    </w:p>
    <w:p w14:paraId="51FAAA8E" w14:textId="53D5779C" w:rsidR="00E0710D" w:rsidRDefault="00E0710D" w:rsidP="00E0710D">
      <w:pPr>
        <w:pStyle w:val="Paragrafoelenco"/>
        <w:ind w:left="1080"/>
      </w:pPr>
      <w:r>
        <w:t>Un caso classico è quello di Console.Writeline</w:t>
      </w:r>
    </w:p>
    <w:p w14:paraId="3F5A8C84" w14:textId="33C17215" w:rsidR="00E0710D" w:rsidRDefault="00E0710D" w:rsidP="00E0710D">
      <w:pPr>
        <w:pStyle w:val="Paragrafoelenco"/>
        <w:ind w:left="1080"/>
      </w:pPr>
      <w:r>
        <w:t>Dove Writeline è un metodo statico della classe console</w:t>
      </w:r>
    </w:p>
    <w:p w14:paraId="0D1772F4" w14:textId="6513B1F6" w:rsidR="00E0710D" w:rsidRPr="00E0710D" w:rsidRDefault="00E0710D" w:rsidP="00E0710D">
      <w:pPr>
        <w:spacing w:line="240" w:lineRule="auto"/>
        <w:rPr>
          <w:rFonts w:asciiTheme="minorHAnsi" w:eastAsiaTheme="minorHAnsi" w:hAnsiTheme="minorHAnsi" w:cstheme="minorBidi"/>
          <w:sz w:val="22"/>
          <w:szCs w:val="22"/>
          <w:lang w:val="it-IT" w:eastAsia="en-US"/>
        </w:rPr>
      </w:pP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3F9F22ED" w:rsidR="006234C7" w:rsidRDefault="003A4A56" w:rsidP="006234C7">
      <w:pPr>
        <w:pStyle w:val="Paragrafoelenco"/>
        <w:numPr>
          <w:ilvl w:val="0"/>
          <w:numId w:val="19"/>
        </w:numPr>
      </w:pPr>
      <w:r>
        <w:t>Descrivere le modalità di implementazione di un evento in C#</w:t>
      </w:r>
    </w:p>
    <w:p w14:paraId="570BC1E7" w14:textId="1D7A3FCF" w:rsidR="00E0710D" w:rsidRDefault="00CF55E8" w:rsidP="00E0710D">
      <w:pPr>
        <w:pStyle w:val="Paragrafoelenco"/>
        <w:ind w:left="1080"/>
      </w:pPr>
      <w:r>
        <w:t>Se l’avessi capito non avrei toppato nell’esercitazione del 16</w:t>
      </w:r>
    </w:p>
    <w:p w14:paraId="64E0EB9C" w14:textId="633574A8" w:rsidR="000C0AED" w:rsidRDefault="000C0AED">
      <w:pPr>
        <w:spacing w:line="240" w:lineRule="auto"/>
        <w:rPr>
          <w:lang w:val="it-IT"/>
        </w:rPr>
      </w:pPr>
      <w:r>
        <w:rPr>
          <w:lang w:val="it-IT"/>
        </w:rPr>
        <w:br w:type="page"/>
      </w:r>
    </w:p>
    <w:p w14:paraId="14C942B3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75EEB479" w:rsidR="006234C7" w:rsidRDefault="00696719" w:rsidP="00482857">
      <w:pPr>
        <w:pStyle w:val="Paragrafoelenco"/>
        <w:numPr>
          <w:ilvl w:val="0"/>
          <w:numId w:val="19"/>
        </w:numPr>
      </w:pPr>
      <w:r>
        <w:t xml:space="preserve">A cosa serve l’interfaccia </w:t>
      </w:r>
      <w:r w:rsidRPr="00696719">
        <w:rPr>
          <w:rFonts w:ascii="Consolas" w:hAnsi="Consolas"/>
        </w:rPr>
        <w:t>IEnumerable&lt;T&gt;</w:t>
      </w:r>
      <w:r w:rsidR="003A4A56" w:rsidRPr="00696719">
        <w:t>?</w:t>
      </w:r>
      <w:r>
        <w:t xml:space="preserve"> Come si implementa in una nostra classe?</w:t>
      </w:r>
    </w:p>
    <w:p w14:paraId="618E82B6" w14:textId="3D86160D" w:rsidR="00CF55E8" w:rsidRDefault="00CF55E8" w:rsidP="00CF55E8">
      <w:pPr>
        <w:pStyle w:val="Paragrafoelenco"/>
        <w:ind w:left="1080"/>
      </w:pPr>
      <w:r>
        <w:t>IEnumerable&lt;T&gt; è l’interfaccia di base per le collezioni generiche, per esempio List&lt;T&gt;</w:t>
      </w:r>
      <w:r w:rsidR="000C0AED">
        <w:t>, e ci permette di effettuare iterazioni su esse tramite il costrutto foreach.</w:t>
      </w:r>
    </w:p>
    <w:p w14:paraId="4858530E" w14:textId="7F466231" w:rsidR="000C0AED" w:rsidRDefault="000C0AED" w:rsidP="00CF55E8">
      <w:pPr>
        <w:pStyle w:val="Paragrafoelenco"/>
        <w:ind w:left="1080"/>
      </w:pPr>
      <w:r>
        <w:t>Ci fornisce i due metodi:</w:t>
      </w:r>
    </w:p>
    <w:p w14:paraId="4A31EA6F" w14:textId="5275D8E6" w:rsidR="000C0AED" w:rsidRPr="00DF28FD" w:rsidRDefault="000C0AED" w:rsidP="00CF55E8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  <w:r w:rsidRPr="00DF28FD">
        <w:rPr>
          <w:rFonts w:ascii="Consolas" w:eastAsia="SimSun" w:hAnsi="Consolas" w:cs="Consolas"/>
          <w:color w:val="0000FF"/>
          <w:sz w:val="19"/>
          <w:szCs w:val="19"/>
        </w:rPr>
        <w:t>public</w:t>
      </w:r>
      <w:r w:rsidRPr="00DF28FD">
        <w:rPr>
          <w:rFonts w:ascii="Consolas" w:eastAsia="SimSun" w:hAnsi="Consolas" w:cs="Consolas"/>
          <w:color w:val="000000"/>
          <w:sz w:val="19"/>
          <w:szCs w:val="19"/>
        </w:rPr>
        <w:t xml:space="preserve"> IEnumerator&lt;T&gt; GetEnumerator()</w:t>
      </w:r>
    </w:p>
    <w:p w14:paraId="3128B70E" w14:textId="5C08D247" w:rsidR="000C0AED" w:rsidRPr="00DF28FD" w:rsidRDefault="000C0AED" w:rsidP="000C0AED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</w:rPr>
        <w:t>IEnumerator IEnumerable.GetEnumerator()</w:t>
      </w:r>
    </w:p>
    <w:p w14:paraId="5977DAAA" w14:textId="660C82AC" w:rsidR="000C0AED" w:rsidRPr="00DF28FD" w:rsidRDefault="000C0AED" w:rsidP="000C0AED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</w:p>
    <w:p w14:paraId="08FDF54D" w14:textId="644AA33C" w:rsidR="000C0AED" w:rsidRPr="00DF28FD" w:rsidRDefault="000C0AED" w:rsidP="000C0AED">
      <w:pPr>
        <w:pStyle w:val="Paragrafoelenco"/>
        <w:ind w:left="1080"/>
        <w:rPr>
          <w:rFonts w:ascii="Consolas" w:eastAsia="SimSun" w:hAnsi="Consolas" w:cs="Consolas"/>
          <w:color w:val="000000"/>
          <w:sz w:val="19"/>
          <w:szCs w:val="19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</w:rPr>
        <w:t>Implementando</w:t>
      </w:r>
      <w:r w:rsidR="00A74A3A" w:rsidRPr="00DF28FD">
        <w:rPr>
          <w:rFonts w:ascii="Consolas" w:eastAsia="SimSun" w:hAnsi="Consolas" w:cs="Consolas"/>
          <w:color w:val="000000"/>
          <w:sz w:val="19"/>
          <w:szCs w:val="19"/>
        </w:rPr>
        <w:t>li in questo modo</w:t>
      </w:r>
    </w:p>
    <w:p w14:paraId="49E096A3" w14:textId="77777777" w:rsidR="00A74A3A" w:rsidRDefault="00A74A3A" w:rsidP="00DE6320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IEnumerator&lt;T&gt; GetEnumerator()</w:t>
      </w:r>
    </w:p>
    <w:p w14:paraId="47FFCB33" w14:textId="0B40CB04" w:rsidR="00A74A3A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233127" w14:textId="421DE6AB" w:rsidR="00A74A3A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 w:rsidR="00DE6320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GetEnumerator();</w:t>
      </w:r>
    </w:p>
    <w:p w14:paraId="502185E6" w14:textId="06F7B310" w:rsidR="00A74A3A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1AB580" w14:textId="77777777" w:rsidR="00A74A3A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8B1CD62" w14:textId="5AD46D47" w:rsidR="00A74A3A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IEnumerator IEnumerable.GetEnumerator()</w:t>
      </w:r>
    </w:p>
    <w:p w14:paraId="0821194C" w14:textId="22711BA8" w:rsidR="00A74A3A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D43346" w14:textId="47A0A2BE" w:rsidR="00A74A3A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items)</w:t>
      </w:r>
    </w:p>
    <w:p w14:paraId="7FC00D3F" w14:textId="501B54AD" w:rsidR="00A74A3A" w:rsidRPr="00DF28FD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</w:p>
    <w:p w14:paraId="05C91DCE" w14:textId="7BDFE827" w:rsidR="00A74A3A" w:rsidRPr="00DF28FD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yield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 w:rsidRPr="00DF28FD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return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item;</w:t>
      </w:r>
    </w:p>
    <w:p w14:paraId="0F891B51" w14:textId="657D753D" w:rsidR="00A74A3A" w:rsidRPr="00DF28FD" w:rsidRDefault="00A74A3A" w:rsidP="00A74A3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</w:t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</w:r>
      <w:r w:rsidRPr="00DF28FD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ab/>
        <w:t>}</w:t>
      </w:r>
    </w:p>
    <w:p w14:paraId="1E65130F" w14:textId="1907A43E" w:rsidR="00A74A3A" w:rsidRPr="00DF28FD" w:rsidRDefault="00A74A3A" w:rsidP="00A74A3A">
      <w:pPr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it-IT"/>
        </w:rPr>
      </w:pPr>
      <w:r w:rsidRPr="00DF28FD">
        <w:rPr>
          <w:rFonts w:ascii="Consolas" w:eastAsia="SimSun" w:hAnsi="Consolas" w:cs="Consolas"/>
          <w:color w:val="000000"/>
          <w:sz w:val="19"/>
          <w:szCs w:val="19"/>
          <w:lang w:val="it-IT"/>
        </w:rPr>
        <w:t>}</w:t>
      </w:r>
    </w:p>
    <w:p w14:paraId="55349465" w14:textId="5D2DD788" w:rsidR="00A74A3A" w:rsidRPr="00DF28FD" w:rsidRDefault="00A74A3A" w:rsidP="00A74A3A">
      <w:pPr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it-IT"/>
        </w:rPr>
      </w:pPr>
    </w:p>
    <w:p w14:paraId="42B26B60" w14:textId="070AB15A" w:rsidR="00A74A3A" w:rsidRDefault="00A74A3A" w:rsidP="00A74A3A">
      <w:pPr>
        <w:ind w:left="720" w:firstLine="720"/>
        <w:rPr>
          <w:rFonts w:ascii="Consolas" w:eastAsia="SimSun" w:hAnsi="Consolas" w:cs="Consolas"/>
          <w:color w:val="000000"/>
          <w:sz w:val="19"/>
          <w:szCs w:val="19"/>
          <w:lang w:val="it-IT"/>
        </w:rPr>
      </w:pPr>
      <w:r w:rsidRPr="00A74A3A">
        <w:rPr>
          <w:rFonts w:ascii="Consolas" w:eastAsia="SimSun" w:hAnsi="Consolas" w:cs="Consolas"/>
          <w:color w:val="000000"/>
          <w:sz w:val="19"/>
          <w:szCs w:val="19"/>
          <w:lang w:val="it-IT"/>
        </w:rPr>
        <w:t>…possiamo utilizzare il foreach s</w:t>
      </w:r>
      <w:r>
        <w:rPr>
          <w:rFonts w:ascii="Consolas" w:eastAsia="SimSun" w:hAnsi="Consolas" w:cs="Consolas"/>
          <w:color w:val="000000"/>
          <w:sz w:val="19"/>
          <w:szCs w:val="19"/>
          <w:lang w:val="it-IT"/>
        </w:rPr>
        <w:t>u una lista incapsulata nella stessa classe:</w:t>
      </w:r>
    </w:p>
    <w:p w14:paraId="404274A1" w14:textId="04EB28E4" w:rsidR="00A74A3A" w:rsidRPr="00A74A3A" w:rsidRDefault="00A74A3A" w:rsidP="00A74A3A">
      <w:pPr>
        <w:ind w:left="720" w:firstLine="720"/>
        <w:rPr>
          <w:rFonts w:ascii="Consolas" w:eastAsia="SimSun" w:hAnsi="Consolas" w:cs="Consolas"/>
          <w:color w:val="0000FF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List&lt;T&gt; items =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();</w:t>
      </w:r>
    </w:p>
    <w:p w14:paraId="74FE84B1" w14:textId="77777777" w:rsidR="000C0AED" w:rsidRPr="00A74A3A" w:rsidRDefault="000C0AED" w:rsidP="00CF55E8">
      <w:pPr>
        <w:pStyle w:val="Paragrafoelenco"/>
        <w:ind w:left="1080"/>
        <w:rPr>
          <w:lang w:val="en-US"/>
        </w:rPr>
      </w:pPr>
    </w:p>
    <w:p w14:paraId="50E4371F" w14:textId="77777777" w:rsidR="00CF55E8" w:rsidRPr="00A74A3A" w:rsidRDefault="00CF55E8" w:rsidP="00CF55E8">
      <w:pPr>
        <w:pStyle w:val="Paragrafoelenco"/>
        <w:ind w:left="1080"/>
        <w:rPr>
          <w:lang w:val="en-US"/>
        </w:rPr>
      </w:pPr>
    </w:p>
    <w:p w14:paraId="178F9C1C" w14:textId="33FED01D" w:rsidR="006234C7" w:rsidRPr="00A74A3A" w:rsidRDefault="006234C7" w:rsidP="006234C7">
      <w:pPr>
        <w:pStyle w:val="Paragrafoelenco"/>
        <w:rPr>
          <w:lang w:val="en-US"/>
        </w:rPr>
      </w:pPr>
    </w:p>
    <w:p w14:paraId="6C17732D" w14:textId="77777777" w:rsidR="00E64138" w:rsidRPr="00A74A3A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A74A3A">
        <w:rPr>
          <w:b/>
          <w:bCs/>
          <w:lang w:val="en-US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classe </w:t>
      </w:r>
      <w:r w:rsidR="007A6FD6">
        <w:rPr>
          <w:rFonts w:ascii="Consolas" w:hAnsi="Consolas"/>
          <w:color w:val="00B050"/>
        </w:rPr>
        <w:t>Warehouse</w:t>
      </w:r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Paragrafoelenco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7A6FD6" w:rsidRDefault="00482857" w:rsidP="00482857">
      <w:pPr>
        <w:pStyle w:val="Paragrafoelenco"/>
        <w:numPr>
          <w:ilvl w:val="1"/>
          <w:numId w:val="23"/>
        </w:numPr>
      </w:pPr>
      <w:r w:rsidRPr="00482857">
        <w:rPr>
          <w:i/>
          <w:iCs/>
        </w:rPr>
        <w:t>Lista d</w:t>
      </w:r>
      <w:r w:rsidR="007A6FD6">
        <w:rPr>
          <w:i/>
          <w:iCs/>
        </w:rPr>
        <w:t>elle Merci in giacenza</w:t>
      </w:r>
    </w:p>
    <w:p w14:paraId="41F3036E" w14:textId="2D41B374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</w:t>
      </w:r>
      <w:r w:rsidRPr="00222257">
        <w:rPr>
          <w:b/>
          <w:bCs/>
        </w:rPr>
        <w:t>l’overload degli operatori + e –</w:t>
      </w:r>
      <w:r w:rsidRPr="00482857">
        <w:t xml:space="preserve"> in modo che sia possibile aggiungere </w:t>
      </w:r>
      <w:r w:rsidR="007A6FD6">
        <w:t>e rimuovere Merci d</w:t>
      </w:r>
      <w:r w:rsidRPr="00482857">
        <w:t>alla lista (</w:t>
      </w:r>
      <w:r w:rsidRPr="00482857">
        <w:rPr>
          <w:u w:val="single"/>
        </w:rPr>
        <w:t xml:space="preserve">l’overload dovrà anche occuparsi di aggiornare </w:t>
      </w:r>
      <w:r w:rsidR="007A6FD6">
        <w:rPr>
          <w:u w:val="single"/>
        </w:rPr>
        <w:t xml:space="preserve">l’Importo Totale </w:t>
      </w:r>
      <w:r w:rsidRPr="00482857">
        <w:rPr>
          <w:u w:val="single"/>
        </w:rPr>
        <w:t xml:space="preserve">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646F84C4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 metodo </w:t>
      </w:r>
      <w:r w:rsidR="007A6FD6">
        <w:rPr>
          <w:rFonts w:ascii="Consolas" w:hAnsi="Consolas"/>
        </w:rPr>
        <w:t>StockList</w:t>
      </w:r>
      <w:r w:rsidRPr="00482857">
        <w:rPr>
          <w:rFonts w:ascii="Consolas" w:hAnsi="Consolas"/>
        </w:rPr>
        <w:t>()</w:t>
      </w:r>
      <w:r w:rsidRPr="00482857">
        <w:t xml:space="preserve"> che stampi i dati del </w:t>
      </w:r>
      <w:r w:rsidR="007A6FD6">
        <w:t>Magazzino</w:t>
      </w:r>
      <w:r w:rsidRPr="00482857">
        <w:t>, inclusa la lista de</w:t>
      </w:r>
      <w:r w:rsidR="007A6FD6">
        <w:t>lle Merci in giacenza</w:t>
      </w:r>
    </w:p>
    <w:p w14:paraId="3E4EB911" w14:textId="44EE5F05" w:rsidR="00482857" w:rsidRPr="00B444E5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Merci </w:t>
      </w:r>
      <w:r w:rsidRPr="00482857">
        <w:t xml:space="preserve"> (</w:t>
      </w:r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Paragrafoelenco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Paragrafoelenco"/>
        <w:numPr>
          <w:ilvl w:val="2"/>
          <w:numId w:val="23"/>
        </w:numPr>
      </w:pPr>
      <w:r>
        <w:rPr>
          <w:rFonts w:ascii="Consolas" w:hAnsi="Consolas"/>
          <w:color w:val="00B050"/>
        </w:rPr>
        <w:t>ElectronicGood</w:t>
      </w:r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Paragrafoelenco"/>
        <w:numPr>
          <w:ilvl w:val="2"/>
          <w:numId w:val="23"/>
        </w:numPr>
      </w:pPr>
      <w:r>
        <w:rPr>
          <w:rFonts w:ascii="Consolas" w:hAnsi="Consolas"/>
          <w:color w:val="00B050"/>
        </w:rPr>
        <w:t>PerishableGood</w:t>
      </w:r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 xml:space="preserve">(enum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Paragrafoelenco"/>
        <w:numPr>
          <w:ilvl w:val="2"/>
          <w:numId w:val="23"/>
        </w:numPr>
      </w:pPr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(enum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337E721A" w:rsid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  <w:r w:rsidR="00DF28FD">
        <w:t xml:space="preserve"> //fatto fino a qua</w:t>
      </w:r>
    </w:p>
    <w:p w14:paraId="7E2E8E6D" w14:textId="050CA1B2" w:rsidR="002A7C87" w:rsidRDefault="002A7C87" w:rsidP="00482857">
      <w:pPr>
        <w:pStyle w:val="Paragrafoelenco"/>
        <w:numPr>
          <w:ilvl w:val="1"/>
          <w:numId w:val="23"/>
        </w:numPr>
      </w:pPr>
      <w:r w:rsidRPr="002A7C87">
        <w:rPr>
          <w:b/>
          <w:bCs/>
          <w:i/>
          <w:iCs/>
        </w:rPr>
        <w:t>OPZIONALE</w:t>
      </w:r>
      <w:r>
        <w:t>: realizzare una procedura di caricamento dati da un file della lista delle Merci in giacenza (l’implementazione di eventi per notificare le fasi di caricamento dati costituisce un bonus)</w:t>
      </w:r>
    </w:p>
    <w:p w14:paraId="50A3CB9B" w14:textId="228B77EC" w:rsidR="00222257" w:rsidRPr="00482857" w:rsidRDefault="00222257" w:rsidP="00222257">
      <w:pPr>
        <w:pStyle w:val="Paragrafoelenco"/>
        <w:numPr>
          <w:ilvl w:val="1"/>
          <w:numId w:val="23"/>
        </w:numPr>
      </w:pPr>
      <w:r>
        <w:rPr>
          <w:b/>
          <w:bCs/>
          <w:i/>
          <w:iCs/>
        </w:rPr>
        <w:t>OPZIONALE 2</w:t>
      </w:r>
      <w:r w:rsidRPr="00222257">
        <w:t>:</w:t>
      </w:r>
      <w:r>
        <w:t xml:space="preserve"> utilizzare una (o più) eccezione custom per gestire tutte le tipologie di errori che dovessero verificarsi durante l’utilizzo della classe </w:t>
      </w:r>
      <w:r w:rsidRPr="00222257">
        <w:rPr>
          <w:rFonts w:ascii="Consolas" w:hAnsi="Consolas"/>
          <w:color w:val="00B050"/>
        </w:rPr>
        <w:t>Warehouse</w:t>
      </w:r>
      <w:r>
        <w:t xml:space="preserve"> e delle classi </w:t>
      </w:r>
      <w:r w:rsidRPr="00222257">
        <w:rPr>
          <w:rFonts w:ascii="Consolas" w:hAnsi="Consolas"/>
          <w:color w:val="00B050"/>
        </w:rPr>
        <w:t>Good</w:t>
      </w:r>
    </w:p>
    <w:p w14:paraId="4BA87333" w14:textId="77777777" w:rsidR="00482857" w:rsidRPr="002A7C87" w:rsidRDefault="00482857" w:rsidP="00482857">
      <w:pPr>
        <w:pStyle w:val="Paragrafoelenco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7A6FD6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Crei un nuovo </w:t>
      </w:r>
      <w:r w:rsidR="007A6FD6">
        <w:t>Magazzino</w:t>
      </w:r>
    </w:p>
    <w:p w14:paraId="0BCEEB51" w14:textId="4CA7790F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Permetta di </w:t>
      </w:r>
      <w:r w:rsidR="007A6FD6">
        <w:t xml:space="preserve">ricevere diverse tipologie di Merci </w:t>
      </w:r>
      <w:r w:rsidRPr="00482857">
        <w:t>(</w:t>
      </w:r>
      <w:r w:rsidR="007A6FD6">
        <w:t>gestire l’</w:t>
      </w:r>
      <w:r w:rsidRPr="00482857">
        <w:t>input dall'utente)</w:t>
      </w:r>
    </w:p>
    <w:p w14:paraId="01C6AF60" w14:textId="497CE194" w:rsidR="00E64138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Stampi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Paragrafoelenco"/>
        <w:ind w:left="0"/>
        <w:jc w:val="center"/>
      </w:pPr>
    </w:p>
    <w:sectPr w:rsidR="00E64138" w:rsidRPr="00E64138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4C40" w14:textId="77777777" w:rsidR="00E141E2" w:rsidRDefault="00E141E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5D3F9EC" w14:textId="77777777" w:rsidR="00E141E2" w:rsidRDefault="00E141E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FC50" w14:textId="77777777" w:rsidR="00E141E2" w:rsidRDefault="00E141E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6C8C320" w14:textId="77777777" w:rsidR="00E141E2" w:rsidRDefault="00E141E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31588"/>
    <w:multiLevelType w:val="hybridMultilevel"/>
    <w:tmpl w:val="4DA65E60"/>
    <w:lvl w:ilvl="0" w:tplc="85EA08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7"/>
  </w:num>
  <w:num w:numId="21">
    <w:abstractNumId w:val="2"/>
  </w:num>
  <w:num w:numId="22">
    <w:abstractNumId w:val="16"/>
  </w:num>
  <w:num w:numId="23">
    <w:abstractNumId w:val="12"/>
  </w:num>
  <w:num w:numId="24">
    <w:abstractNumId w:val="11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C0AED"/>
    <w:rsid w:val="000E471B"/>
    <w:rsid w:val="000E55EA"/>
    <w:rsid w:val="000E60BC"/>
    <w:rsid w:val="00122F57"/>
    <w:rsid w:val="00123D31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75572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C32AE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96719"/>
    <w:rsid w:val="006A5B48"/>
    <w:rsid w:val="006C1ECE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A6FD6"/>
    <w:rsid w:val="007B399D"/>
    <w:rsid w:val="007C00E4"/>
    <w:rsid w:val="007E3CB3"/>
    <w:rsid w:val="008120C2"/>
    <w:rsid w:val="008353A9"/>
    <w:rsid w:val="0084271B"/>
    <w:rsid w:val="0084793A"/>
    <w:rsid w:val="008739A2"/>
    <w:rsid w:val="00890FAC"/>
    <w:rsid w:val="008A5436"/>
    <w:rsid w:val="008A68BC"/>
    <w:rsid w:val="008E653D"/>
    <w:rsid w:val="00910C80"/>
    <w:rsid w:val="009200E1"/>
    <w:rsid w:val="0092010E"/>
    <w:rsid w:val="00957D96"/>
    <w:rsid w:val="0097786E"/>
    <w:rsid w:val="0099502D"/>
    <w:rsid w:val="009E2BE0"/>
    <w:rsid w:val="00A1545F"/>
    <w:rsid w:val="00A360C5"/>
    <w:rsid w:val="00A510E2"/>
    <w:rsid w:val="00A74A3A"/>
    <w:rsid w:val="00A9761D"/>
    <w:rsid w:val="00AF6181"/>
    <w:rsid w:val="00B030C7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CF55E8"/>
    <w:rsid w:val="00D06435"/>
    <w:rsid w:val="00D20C89"/>
    <w:rsid w:val="00D26666"/>
    <w:rsid w:val="00D40B1D"/>
    <w:rsid w:val="00D8241B"/>
    <w:rsid w:val="00D96C9C"/>
    <w:rsid w:val="00DA34E6"/>
    <w:rsid w:val="00DA5C84"/>
    <w:rsid w:val="00DB470B"/>
    <w:rsid w:val="00DE6320"/>
    <w:rsid w:val="00DF28FD"/>
    <w:rsid w:val="00DF389B"/>
    <w:rsid w:val="00E0358B"/>
    <w:rsid w:val="00E04A03"/>
    <w:rsid w:val="00E0710D"/>
    <w:rsid w:val="00E141E2"/>
    <w:rsid w:val="00E2077C"/>
    <w:rsid w:val="00E56692"/>
    <w:rsid w:val="00E64138"/>
    <w:rsid w:val="00E66EA4"/>
    <w:rsid w:val="00E7015D"/>
    <w:rsid w:val="00E91E65"/>
    <w:rsid w:val="00E94E57"/>
    <w:rsid w:val="00EA25FB"/>
    <w:rsid w:val="00ED5A4F"/>
    <w:rsid w:val="00EE5783"/>
    <w:rsid w:val="00EF68B0"/>
    <w:rsid w:val="00F24FAE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201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Gian Mario Falchi (c)</cp:lastModifiedBy>
  <cp:revision>4</cp:revision>
  <cp:lastPrinted>2004-01-22T16:32:00Z</cp:lastPrinted>
  <dcterms:created xsi:type="dcterms:W3CDTF">2021-09-17T08:57:00Z</dcterms:created>
  <dcterms:modified xsi:type="dcterms:W3CDTF">2021-09-17T12:14:00Z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